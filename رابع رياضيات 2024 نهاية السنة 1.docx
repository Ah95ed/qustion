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5970" w:rsidRDefault="00000000">
      <w:pPr>
        <w:pStyle w:val="Standard"/>
        <w:ind w:left="-907" w:right="-85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015970" w:rsidRDefault="00000000">
      <w:pPr>
        <w:pStyle w:val="Standard"/>
        <w:ind w:left="-907" w:right="-850"/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rtl/>
        </w:rPr>
        <w:t>أدارة مدرسة                      اسئلة الامتحانات النهائيةــ الدور الاول            المادة: الرياضيات</w:t>
      </w:r>
    </w:p>
    <w:p w:rsidR="00015970" w:rsidRDefault="00000000">
      <w:pPr>
        <w:pStyle w:val="Standard"/>
        <w:ind w:left="-907" w:right="-850"/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rtl/>
        </w:rPr>
        <w:t xml:space="preserve">نور السعادة                          للعام الدراسي – 2023-2024                   </w:t>
      </w:r>
      <w:r>
        <w:rPr>
          <w:sz w:val="28"/>
          <w:szCs w:val="28"/>
          <w:rtl/>
          <w:lang w:val="en-US"/>
        </w:rPr>
        <w:t>الصف: الرابع</w:t>
      </w:r>
    </w:p>
    <w:p w:rsidR="00015970" w:rsidRDefault="00000000">
      <w:pPr>
        <w:pStyle w:val="Standard"/>
        <w:ind w:left="-907" w:right="-850"/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rtl/>
        </w:rPr>
        <w:t>الابتدائية للبنات                                                                               الزمن : ساعة ونصف</w:t>
      </w:r>
      <w:r>
        <w:rPr>
          <w:sz w:val="28"/>
          <w:szCs w:val="28"/>
        </w:rPr>
        <w:t xml:space="preserve">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</w:rPr>
        <w:t xml:space="preserve">                                     ملاحظة الاجابة عن </w:t>
      </w:r>
      <w:r>
        <w:rPr>
          <w:b/>
          <w:bCs/>
          <w:sz w:val="28"/>
          <w:szCs w:val="28"/>
          <w:u w:val="single"/>
          <w:rtl/>
        </w:rPr>
        <w:t>خمسة</w:t>
      </w:r>
      <w:r>
        <w:rPr>
          <w:sz w:val="28"/>
          <w:szCs w:val="28"/>
          <w:rtl/>
        </w:rPr>
        <w:t xml:space="preserve"> اسئلة فقط           التاريخ :   -  5 -2024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س1 / أ ــ اكتب العدد بالصورة التحليلية 256857 = 7 +  +   +    +     +                {2} درجة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ب ــ قسمت معلمة الرياضة تلاميذ الصف الرابع وعددهم </w:t>
      </w:r>
      <w:r>
        <w:rPr>
          <w:b/>
          <w:bCs/>
          <w:sz w:val="28"/>
          <w:szCs w:val="28"/>
          <w:rtl/>
          <w:lang w:val="en-US"/>
        </w:rPr>
        <w:t>٧٥</w:t>
      </w:r>
      <w:r>
        <w:rPr>
          <w:sz w:val="28"/>
          <w:szCs w:val="28"/>
          <w:rtl/>
          <w:lang w:val="en-US"/>
        </w:rPr>
        <w:t xml:space="preserve"> الى </w:t>
      </w:r>
      <w:r>
        <w:rPr>
          <w:b/>
          <w:bCs/>
          <w:sz w:val="28"/>
          <w:szCs w:val="28"/>
          <w:rtl/>
          <w:lang w:val="en-US"/>
        </w:rPr>
        <w:t>٣</w:t>
      </w:r>
      <w:r>
        <w:rPr>
          <w:sz w:val="28"/>
          <w:szCs w:val="28"/>
          <w:rtl/>
          <w:lang w:val="en-US"/>
        </w:rPr>
        <w:t xml:space="preserve"> مجموعات متساوية لزيارة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      حديقة الزوراء كم تلميذاً في كل مجموعة ؟ 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س2/ </w:t>
      </w:r>
      <w:r>
        <w:rPr>
          <w:rtl/>
        </w:rPr>
        <w:t xml:space="preserve">أ – جد ناتج الضرب 3 × 67 =                                                                              </w:t>
      </w:r>
      <w:r>
        <w:rPr>
          <w:rtl/>
          <w:lang w:val="en-US"/>
        </w:rPr>
        <w:t xml:space="preserve">   </w:t>
      </w:r>
      <w:r>
        <w:rPr>
          <w:sz w:val="28"/>
          <w:szCs w:val="28"/>
          <w:rtl/>
        </w:rPr>
        <w:t>{2} درجة</w:t>
      </w:r>
      <w:r>
        <w:rPr>
          <w:rtl/>
        </w:rPr>
        <w:t xml:space="preserve"> 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rtl/>
        </w:rPr>
        <w:t xml:space="preserve">                 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rtl/>
        </w:rPr>
        <w:t xml:space="preserve">        ب ــ جد كسراً مكافئاً للكسر  </w:t>
      </w:r>
      <m:oMath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4</m:t>
            </m:r>
          </m:den>
        </m:f>
      </m:oMath>
      <w:r>
        <w:rPr>
          <w:rtl/>
        </w:rPr>
        <w:t xml:space="preserve">                   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س3 / أ ــ جد ناتج:-          922553                                                                {2} درجة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                        </w:t>
      </w:r>
      <w:r>
        <w:rPr>
          <w:b/>
          <w:bCs/>
          <w:sz w:val="28"/>
          <w:szCs w:val="28"/>
          <w:rtl/>
          <w:lang w:val="en-US"/>
        </w:rPr>
        <w:t>-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                            578389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                          ـــــــــــــــــ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ب ــ اكتب العدد 4</w:t>
      </w:r>
      <w:r>
        <w:rPr>
          <w:b/>
          <w:bCs/>
          <w:sz w:val="28"/>
          <w:szCs w:val="28"/>
          <w:rtl/>
          <w:lang w:val="en-US"/>
        </w:rPr>
        <w:t xml:space="preserve"> مليون</w:t>
      </w:r>
      <w:r>
        <w:rPr>
          <w:sz w:val="28"/>
          <w:szCs w:val="28"/>
          <w:rtl/>
          <w:lang w:val="en-US"/>
        </w:rPr>
        <w:t xml:space="preserve"> بالصورة الرقمية =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س4 / أ ــ حول العدد الكسري الى كسر اعتيادي  </w:t>
      </w:r>
      <m:oMath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4</m:t>
            </m:r>
          </m:den>
        </m:f>
      </m:oMath>
      <w:r>
        <w:rPr>
          <w:b/>
          <w:bCs/>
          <w:sz w:val="28"/>
          <w:szCs w:val="28"/>
          <w:rtl/>
          <w:lang w:val="en-US"/>
        </w:rPr>
        <w:t xml:space="preserve">                                             </w:t>
      </w:r>
      <w:r>
        <w:rPr>
          <w:sz w:val="28"/>
          <w:szCs w:val="28"/>
          <w:rtl/>
          <w:lang w:val="en-US"/>
        </w:rPr>
        <w:t>{2} درجة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ب ــ جد ناتج   </w:t>
      </w:r>
      <m:oMath>
        <m:r>
          <w:rPr>
            <w:rFonts w:ascii="Cambria Math" w:hAnsi="Cambria Math"/>
            <w:rtl/>
          </w:rPr>
          <m:t>=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6</m:t>
            </m:r>
          </m:den>
        </m:f>
        <m:r>
          <w:rPr>
            <w:rFonts w:ascii="Cambria Math" w:hAnsi="Cambria Math"/>
            <w:rtl/>
          </w:rPr>
          <m:t>+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2</m:t>
            </m:r>
          </m:den>
        </m:f>
      </m:oMath>
      <w:r>
        <w:rPr>
          <w:sz w:val="28"/>
          <w:szCs w:val="28"/>
          <w:rtl/>
          <w:lang w:val="en-US"/>
        </w:rPr>
        <w:t xml:space="preserve"> 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3239774</wp:posOffset>
                </wp:positionH>
                <wp:positionV relativeFrom="paragraph">
                  <wp:posOffset>48902</wp:posOffset>
                </wp:positionV>
                <wp:extent cx="242572" cy="217170"/>
                <wp:effectExtent l="19050" t="19050" r="24128" b="11430"/>
                <wp:wrapNone/>
                <wp:docPr id="887565472" name="start-event-none" title="start-event-n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242572" cy="21717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77"/>
                            <a:gd name="f4" fmla="val 607"/>
                            <a:gd name="f5" fmla="val 303"/>
                            <a:gd name="f6" fmla="val 136"/>
                            <a:gd name="f7" fmla="val 525"/>
                            <a:gd name="f8" fmla="val 338"/>
                            <a:gd name="f9" fmla="val 151"/>
                            <a:gd name="f10" fmla="val 471"/>
                            <a:gd name="f11" fmla="*/ f0 1 677"/>
                            <a:gd name="f12" fmla="*/ f1 1 607"/>
                            <a:gd name="f13" fmla="+- f4 0 f2"/>
                            <a:gd name="f14" fmla="+- f3 0 f2"/>
                            <a:gd name="f15" fmla="*/ f14 1 677"/>
                            <a:gd name="f16" fmla="*/ f13 1 607"/>
                            <a:gd name="f17" fmla="*/ f2 1 f15"/>
                            <a:gd name="f18" fmla="*/ f3 1 f15"/>
                            <a:gd name="f19" fmla="*/ f2 1 f16"/>
                            <a:gd name="f20" fmla="*/ f4 1 f16"/>
                            <a:gd name="f21" fmla="*/ f17 f11 1"/>
                            <a:gd name="f22" fmla="*/ f18 f11 1"/>
                            <a:gd name="f23" fmla="*/ f20 f12 1"/>
                            <a:gd name="f24" fmla="*/ f19 f1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1" t="f24" r="f22" b="f23"/>
                          <a:pathLst>
                            <a:path w="677" h="607">
                              <a:moveTo>
                                <a:pt x="f3" y="f5"/>
                              </a:moveTo>
                              <a:cubicBezTo>
                                <a:pt x="f3" y="f6"/>
                                <a:pt x="f7" y="f2"/>
                                <a:pt x="f8" y="f2"/>
                              </a:cubicBezTo>
                              <a:cubicBezTo>
                                <a:pt x="f9" y="f2"/>
                                <a:pt x="f2" y="f6"/>
                                <a:pt x="f2" y="f5"/>
                              </a:cubicBezTo>
                              <a:cubicBezTo>
                                <a:pt x="f2" y="f10"/>
                                <a:pt x="f9" y="f4"/>
                                <a:pt x="f8" y="f4"/>
                              </a:cubicBezTo>
                              <a:cubicBezTo>
                                <a:pt x="f7" y="f4"/>
                                <a:pt x="f3" y="f10"/>
                                <a:pt x="f3" y="f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0799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015970" w:rsidRDefault="00000000">
                            <w:r>
                              <w:rPr>
                                <w:rFonts w:ascii="Liberation Sans" w:eastAsia="Microsoft YaHei" w:hAnsi="Liberation Sans" w:cs="Lucida Sans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0004" tIns="44997" rIns="90004" bIns="44997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t-event-none" o:spid="_x0000_s1026" alt="العنوان: start-event-none" style="position:absolute;left:0;text-align:left;margin-left:255.1pt;margin-top:3.85pt;width:19.1pt;height:17.1pt;rotation:11796470fd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" adj="-11796480,,5400" path="m677,303c677,136,525,,338,,151,,,136,,303,,471,151,607,338,607v187,,339,-136,339,-304xe" strokeweight=".29997mm">
                <v:stroke joinstyle="round" endcap="round"/>
                <v:formulas/>
                <v:path arrowok="t" o:connecttype="custom" o:connectlocs="121286,0;242572,108585;121286,217170;0,108585" o:connectangles="270,0,90,180" textboxrect="0,0,677,607"/>
                <v:textbox inset="2.50011mm,1.2499mm,2.50011mm,1.2499mm">
                  <w:txbxContent>
                    <w:p w:rsidR="00015970" w:rsidRDefault="00000000">
                      <w:r>
                        <w:rPr>
                          <w:rFonts w:ascii="Liberation Sans" w:eastAsia="Microsoft YaHei" w:hAnsi="Liberation Sans" w:cs="Lucida Sans"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rtl/>
          <w:lang w:val="en-US"/>
        </w:rPr>
        <w:t xml:space="preserve"> س5 / أ ــ قارن بين الكسرين الاعتياديين  </w:t>
      </w:r>
      <m:oMath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6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</m:oMath>
      <w:r>
        <w:rPr>
          <w:sz w:val="28"/>
          <w:szCs w:val="28"/>
          <w:rtl/>
          <w:lang w:val="en-US"/>
        </w:rPr>
        <w:t xml:space="preserve">      </w:t>
      </w:r>
      <m:oMath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8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</m:oMath>
      <w:r>
        <w:rPr>
          <w:sz w:val="28"/>
          <w:szCs w:val="28"/>
          <w:rtl/>
          <w:lang w:val="en-US"/>
        </w:rPr>
        <w:t xml:space="preserve">  بأستخدام ( </w:t>
      </w:r>
      <w:r>
        <w:rPr>
          <w:b/>
          <w:bCs/>
          <w:sz w:val="28"/>
          <w:szCs w:val="28"/>
          <w:rtl/>
          <w:lang w:val="en-US"/>
        </w:rPr>
        <w:t xml:space="preserve">&lt; , &gt; , = </w:t>
      </w:r>
      <w:r>
        <w:rPr>
          <w:sz w:val="28"/>
          <w:szCs w:val="28"/>
          <w:rtl/>
          <w:lang w:val="en-US"/>
        </w:rPr>
        <w:t>)            {2} درجة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ب ــ جد مضاعفين للعدد </w:t>
      </w:r>
      <w:r>
        <w:rPr>
          <w:b/>
          <w:bCs/>
          <w:sz w:val="28"/>
          <w:szCs w:val="28"/>
          <w:rtl/>
          <w:lang w:val="en-US"/>
        </w:rPr>
        <w:t>4</w:t>
      </w:r>
      <w:r>
        <w:rPr>
          <w:sz w:val="28"/>
          <w:szCs w:val="28"/>
          <w:rtl/>
          <w:lang w:val="en-US"/>
        </w:rPr>
        <w:t xml:space="preserve"> ؟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س6 / أ ــ قرب العدد الى أقرب ألف   45279 ؟                                                  {2} درجة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ب ــ  جد ناتج الجمع 260782 + 540271 = ؟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>__________________________________________________________________________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                                            أدعو الله لكم بالسداد والتوفيق …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sz w:val="28"/>
          <w:szCs w:val="28"/>
          <w:lang w:val="en-US"/>
        </w:rPr>
      </w:pP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 المعلمة                                             المعلم                                               معلم المادة</w:t>
      </w:r>
    </w:p>
    <w:p w:rsidR="00015970" w:rsidRDefault="00000000">
      <w:pPr>
        <w:pStyle w:val="Standard"/>
        <w:tabs>
          <w:tab w:val="left" w:pos="7805"/>
        </w:tabs>
        <w:bidi/>
        <w:ind w:left="-907" w:right="-850"/>
        <w:jc w:val="left"/>
      </w:pPr>
      <w:r>
        <w:rPr>
          <w:sz w:val="28"/>
          <w:szCs w:val="28"/>
          <w:rtl/>
          <w:lang w:val="en-US"/>
        </w:rPr>
        <w:t xml:space="preserve">   هدى محمد                                    صالح عبدالجبار                                         احمد شاكر</w:t>
      </w:r>
    </w:p>
    <w:p w:rsidR="00015970" w:rsidRDefault="00015970">
      <w:pPr>
        <w:pStyle w:val="Standard"/>
        <w:tabs>
          <w:tab w:val="left" w:pos="7805"/>
        </w:tabs>
        <w:bidi/>
        <w:ind w:left="-907" w:right="-850"/>
        <w:rPr>
          <w:sz w:val="28"/>
          <w:szCs w:val="28"/>
          <w:lang w:val="en-US"/>
        </w:rPr>
      </w:pPr>
    </w:p>
    <w:sectPr w:rsidR="00015970">
      <w:pgSz w:w="11906" w:h="16838"/>
      <w:pgMar w:top="276" w:right="1134" w:bottom="686" w:left="1134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843E0" w:rsidRDefault="005843E0">
      <w:r>
        <w:separator/>
      </w:r>
    </w:p>
  </w:endnote>
  <w:endnote w:type="continuationSeparator" w:id="0">
    <w:p w:rsidR="005843E0" w:rsidRDefault="0058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843E0" w:rsidRDefault="005843E0"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:rsidR="005843E0" w:rsidRDefault="00584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5970"/>
    <w:rsid w:val="00015970"/>
    <w:rsid w:val="005843E0"/>
    <w:rsid w:val="00C40683"/>
    <w:rsid w:val="00E9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BABC97-DF16-4860-ACCD-2D310061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Tahoma"/>
        <w:kern w:val="3"/>
        <w:sz w:val="24"/>
        <w:szCs w:val="24"/>
        <w:lang w:val="en-GB" w:eastAsia="zh-CN" w:bidi="ar-IQ"/>
      </w:rPr>
    </w:rPrDefault>
    <w:pPrDefault>
      <w:pPr>
        <w:autoSpaceDN w:val="0"/>
        <w:jc w:val="righ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a5">
    <w:name w:val="Strong"/>
    <w:basedOn w:val="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2024-04-18T17:54:00Z</dcterms:created>
  <dcterms:modified xsi:type="dcterms:W3CDTF">2024-04-18T17:54:00Z</dcterms:modified>
</cp:coreProperties>
</file>